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4606"/>
      </w:tblGrid>
      <w:tr w:rsidR="00434756" w:rsidTr="000E7D78">
        <w:tc>
          <w:tcPr>
            <w:tcW w:w="3227" w:type="dxa"/>
          </w:tcPr>
          <w:p w:rsidR="000E7D78" w:rsidRDefault="000E7D78">
            <w:bookmarkStart w:id="0" w:name="_GoBack"/>
            <w:bookmarkEnd w:id="0"/>
            <w:r>
              <w:t>Auteur :</w:t>
            </w:r>
            <w:r w:rsidR="00434756">
              <w:t xml:space="preserve"> LEIGNAC Thomas</w:t>
            </w:r>
          </w:p>
          <w:p w:rsidR="00434756" w:rsidRDefault="00434756">
            <w:r>
              <w:t>LACOSTE Léo</w:t>
            </w:r>
          </w:p>
        </w:tc>
        <w:tc>
          <w:tcPr>
            <w:tcW w:w="4606" w:type="dxa"/>
          </w:tcPr>
          <w:p w:rsidR="00434756" w:rsidRDefault="00434756"/>
        </w:tc>
      </w:tr>
      <w:tr w:rsidR="00434756" w:rsidTr="000E7D78">
        <w:tc>
          <w:tcPr>
            <w:tcW w:w="3227" w:type="dxa"/>
          </w:tcPr>
          <w:p w:rsidR="000E7D78" w:rsidRDefault="00434756">
            <w:r>
              <w:t>Groupe : G2A</w:t>
            </w:r>
          </w:p>
        </w:tc>
        <w:tc>
          <w:tcPr>
            <w:tcW w:w="4606" w:type="dxa"/>
          </w:tcPr>
          <w:p w:rsidR="000E7D78" w:rsidRDefault="000E7D78"/>
        </w:tc>
      </w:tr>
      <w:tr w:rsidR="00434756" w:rsidTr="000E7D78">
        <w:tc>
          <w:tcPr>
            <w:tcW w:w="3227" w:type="dxa"/>
          </w:tcPr>
          <w:p w:rsidR="000E7D78" w:rsidRDefault="000E7D78">
            <w:r>
              <w:t>Date :</w:t>
            </w:r>
            <w:r w:rsidR="00434756">
              <w:t xml:space="preserve"> 09/02/2018</w:t>
            </w:r>
          </w:p>
        </w:tc>
        <w:tc>
          <w:tcPr>
            <w:tcW w:w="4606" w:type="dxa"/>
          </w:tcPr>
          <w:p w:rsidR="000E7D78" w:rsidRDefault="000E7D78"/>
        </w:tc>
      </w:tr>
      <w:tr w:rsidR="00434756" w:rsidTr="000E7D78">
        <w:tc>
          <w:tcPr>
            <w:tcW w:w="3227" w:type="dxa"/>
          </w:tcPr>
          <w:p w:rsidR="000E7D78" w:rsidRDefault="000E7D78">
            <w:r>
              <w:t xml:space="preserve">Version : </w:t>
            </w:r>
            <w:r w:rsidR="00434756">
              <w:t>1.0</w:t>
            </w:r>
          </w:p>
        </w:tc>
        <w:tc>
          <w:tcPr>
            <w:tcW w:w="4606" w:type="dxa"/>
          </w:tcPr>
          <w:p w:rsidR="000E7D78" w:rsidRDefault="000E7D78"/>
        </w:tc>
      </w:tr>
    </w:tbl>
    <w:p w:rsidR="00FA45D1" w:rsidRDefault="00FA45D1"/>
    <w:p w:rsidR="000E7D78" w:rsidRDefault="000E7D78" w:rsidP="000E7D78">
      <w:pPr>
        <w:pStyle w:val="Titre"/>
      </w:pPr>
      <w:r>
        <w:t>Expression de Besoins – Règles de gestion</w:t>
      </w:r>
    </w:p>
    <w:p w:rsidR="000E7D78" w:rsidRDefault="000E7D78" w:rsidP="002B7172">
      <w:pPr>
        <w:pStyle w:val="Titre1"/>
        <w:numPr>
          <w:ilvl w:val="0"/>
          <w:numId w:val="5"/>
        </w:numPr>
      </w:pPr>
      <w:r>
        <w:t>Description du projet</w:t>
      </w:r>
    </w:p>
    <w:p w:rsidR="001D5251" w:rsidRPr="001D5251" w:rsidRDefault="001D5251" w:rsidP="001D5251"/>
    <w:p w:rsidR="00856C8F" w:rsidRPr="00A86618" w:rsidRDefault="00434756" w:rsidP="002B7172">
      <w:pPr>
        <w:rPr>
          <w:rStyle w:val="Emphaseple"/>
        </w:rPr>
      </w:pPr>
      <w:r>
        <w:rPr>
          <w:rStyle w:val="Emphaseple"/>
        </w:rPr>
        <w:t>Notre proj</w:t>
      </w:r>
      <w:r w:rsidR="00856C8F">
        <w:rPr>
          <w:rStyle w:val="Emphaseple"/>
        </w:rPr>
        <w:t xml:space="preserve">et consiste à réaliser une application de gestion d’un parc de loisir animalier. </w:t>
      </w:r>
      <w:r w:rsidR="009B6DF5">
        <w:rPr>
          <w:rStyle w:val="Emphaseple"/>
        </w:rPr>
        <w:t>Nous devons gérer plusieurs opérateurs : la secrétaire, le directeur, le directeur des restaurants</w:t>
      </w:r>
      <w:r w:rsidR="005937FF">
        <w:rPr>
          <w:rStyle w:val="Emphaseple"/>
        </w:rPr>
        <w:t xml:space="preserve"> ainsi que le client. </w:t>
      </w:r>
    </w:p>
    <w:p w:rsidR="000E7D78" w:rsidRDefault="000E7D78" w:rsidP="002B7172">
      <w:pPr>
        <w:pStyle w:val="Titre1"/>
        <w:numPr>
          <w:ilvl w:val="0"/>
          <w:numId w:val="5"/>
        </w:numPr>
      </w:pPr>
      <w:r>
        <w:t>Règles de gestion</w:t>
      </w:r>
    </w:p>
    <w:p w:rsidR="000E7D78" w:rsidRDefault="000E7D78" w:rsidP="002B7172">
      <w:pPr>
        <w:pStyle w:val="Titre2"/>
        <w:numPr>
          <w:ilvl w:val="2"/>
          <w:numId w:val="5"/>
        </w:numPr>
      </w:pPr>
      <w:r>
        <w:t>Règles</w:t>
      </w:r>
    </w:p>
    <w:p w:rsidR="001D5251" w:rsidRPr="001D5251" w:rsidRDefault="001D5251" w:rsidP="001D5251"/>
    <w:p w:rsidR="00856C8F" w:rsidRDefault="00856C8F" w:rsidP="00856C8F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La secrétaire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Gérer les commandes des fournisseurs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Gérer l’emploi du temps des salariés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 xml:space="preserve">Gérer les opérations bancaires </w:t>
      </w:r>
    </w:p>
    <w:p w:rsidR="00856C8F" w:rsidRDefault="00856C8F" w:rsidP="00856C8F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Le directeur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Gérer l’affluence des clients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Informatiser ses activités (ex : la maintenance…)</w:t>
      </w:r>
    </w:p>
    <w:p w:rsidR="00C04F54" w:rsidRDefault="00C04F54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Mettre en place un système d’achat en ligne et de fidélité</w:t>
      </w:r>
    </w:p>
    <w:p w:rsidR="00856C8F" w:rsidRDefault="00856C8F" w:rsidP="00856C8F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Le directeur des restaurants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Gérer la clientèle</w:t>
      </w:r>
    </w:p>
    <w:p w:rsidR="00856C8F" w:rsidRDefault="00856C8F" w:rsidP="00856C8F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Gérer le service de commandes et de factures de manière informatique</w:t>
      </w:r>
    </w:p>
    <w:p w:rsidR="00C04F54" w:rsidRDefault="00C04F54" w:rsidP="00C04F54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Le client</w:t>
      </w:r>
    </w:p>
    <w:p w:rsidR="00C04F54" w:rsidRDefault="00C04F54" w:rsidP="00C04F54">
      <w:pPr>
        <w:pStyle w:val="Paragraphedeliste"/>
        <w:numPr>
          <w:ilvl w:val="1"/>
          <w:numId w:val="6"/>
        </w:numPr>
        <w:rPr>
          <w:rStyle w:val="Emphaseple"/>
        </w:rPr>
      </w:pPr>
      <w:r>
        <w:rPr>
          <w:rStyle w:val="Emphaseple"/>
        </w:rPr>
        <w:t>Achètent des billets au guichet du parc ou en ligne</w:t>
      </w:r>
    </w:p>
    <w:p w:rsidR="00856C8F" w:rsidRDefault="00856C8F" w:rsidP="00856C8F">
      <w:pPr>
        <w:pStyle w:val="Paragraphedeliste"/>
        <w:ind w:left="1065"/>
        <w:rPr>
          <w:rStyle w:val="Emphaseple"/>
        </w:rPr>
      </w:pPr>
    </w:p>
    <w:p w:rsidR="00856C8F" w:rsidRPr="002B7172" w:rsidRDefault="00856C8F" w:rsidP="002B7172">
      <w:pPr>
        <w:rPr>
          <w:rStyle w:val="Emphaseple"/>
        </w:rPr>
      </w:pPr>
      <w:r>
        <w:rPr>
          <w:rStyle w:val="Emphaseple"/>
        </w:rPr>
        <w:tab/>
      </w:r>
    </w:p>
    <w:p w:rsidR="000E7D78" w:rsidRDefault="000E7D78" w:rsidP="002B7172">
      <w:pPr>
        <w:pStyle w:val="Titre2"/>
        <w:numPr>
          <w:ilvl w:val="2"/>
          <w:numId w:val="5"/>
        </w:numPr>
      </w:pPr>
      <w:r>
        <w:t>Maquettes</w:t>
      </w:r>
    </w:p>
    <w:p w:rsidR="001D5251" w:rsidRPr="001D5251" w:rsidRDefault="001D5251" w:rsidP="001D5251"/>
    <w:p w:rsidR="002C19D8" w:rsidRDefault="002C19D8" w:rsidP="002B7172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11B96988" wp14:editId="111243A0">
            <wp:simplePos x="0" y="0"/>
            <wp:positionH relativeFrom="margin">
              <wp:posOffset>3200400</wp:posOffset>
            </wp:positionH>
            <wp:positionV relativeFrom="paragraph">
              <wp:posOffset>2674620</wp:posOffset>
            </wp:positionV>
            <wp:extent cx="2743200" cy="1482725"/>
            <wp:effectExtent l="0" t="0" r="0" b="3175"/>
            <wp:wrapThrough wrapText="bothSides">
              <wp:wrapPolygon edited="0">
                <wp:start x="0" y="0"/>
                <wp:lineTo x="0" y="21369"/>
                <wp:lineTo x="21450" y="21369"/>
                <wp:lineTo x="2145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76B3492" wp14:editId="16CCA1E1">
            <wp:simplePos x="0" y="0"/>
            <wp:positionH relativeFrom="margin">
              <wp:posOffset>3097530</wp:posOffset>
            </wp:positionH>
            <wp:positionV relativeFrom="paragraph">
              <wp:posOffset>186055</wp:posOffset>
            </wp:positionV>
            <wp:extent cx="3021965" cy="2168525"/>
            <wp:effectExtent l="0" t="0" r="6985" b="3175"/>
            <wp:wrapThrough wrapText="bothSides">
              <wp:wrapPolygon edited="0">
                <wp:start x="0" y="0"/>
                <wp:lineTo x="0" y="21442"/>
                <wp:lineTo x="21514" y="21442"/>
                <wp:lineTo x="21514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F54">
        <w:rPr>
          <w:noProof/>
          <w:lang w:eastAsia="fr-FR"/>
        </w:rPr>
        <w:drawing>
          <wp:inline distT="0" distB="0" distL="0" distR="0" wp14:anchorId="436AEA3D" wp14:editId="77A8F428">
            <wp:extent cx="2905125" cy="23812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D8" w:rsidRDefault="002C19D8" w:rsidP="002B7172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12424A5" wp14:editId="129EC0A9">
            <wp:simplePos x="0" y="0"/>
            <wp:positionH relativeFrom="column">
              <wp:posOffset>14605</wp:posOffset>
            </wp:positionH>
            <wp:positionV relativeFrom="paragraph">
              <wp:posOffset>102235</wp:posOffset>
            </wp:positionV>
            <wp:extent cx="2971800" cy="2151380"/>
            <wp:effectExtent l="0" t="0" r="0" b="1270"/>
            <wp:wrapThrough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172" w:rsidRDefault="002B7172" w:rsidP="002B7172"/>
    <w:p w:rsidR="00F55AE2" w:rsidRDefault="00F55AE2" w:rsidP="002B7172"/>
    <w:p w:rsidR="002C19D8" w:rsidRDefault="002C19D8" w:rsidP="002B7172"/>
    <w:p w:rsidR="00F55AE2" w:rsidRDefault="00F55AE2" w:rsidP="002B7172"/>
    <w:p w:rsidR="00AF3F23" w:rsidRDefault="00AF3F23" w:rsidP="002B7172"/>
    <w:p w:rsidR="002B7172" w:rsidRDefault="002B7172" w:rsidP="002B7172">
      <w:pPr>
        <w:pStyle w:val="Titre2"/>
        <w:numPr>
          <w:ilvl w:val="2"/>
          <w:numId w:val="5"/>
        </w:numPr>
      </w:pPr>
      <w:r w:rsidRPr="002B7172">
        <w:t>Environnement technique</w:t>
      </w:r>
    </w:p>
    <w:p w:rsidR="001D5251" w:rsidRPr="001D5251" w:rsidRDefault="001D5251" w:rsidP="001D5251"/>
    <w:p w:rsidR="002B7172" w:rsidRDefault="002C19D8" w:rsidP="002B7172">
      <w:pPr>
        <w:rPr>
          <w:rStyle w:val="Emphaseple"/>
        </w:rPr>
      </w:pPr>
      <w:r>
        <w:rPr>
          <w:rStyle w:val="Emphaseple"/>
        </w:rPr>
        <w:t xml:space="preserve">Les outils : </w:t>
      </w:r>
    </w:p>
    <w:p w:rsidR="002C19D8" w:rsidRDefault="002C19D8" w:rsidP="002C19D8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SQL Server</w:t>
      </w:r>
    </w:p>
    <w:p w:rsidR="002C19D8" w:rsidRDefault="002C19D8" w:rsidP="002C19D8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Word</w:t>
      </w:r>
    </w:p>
    <w:p w:rsidR="00FA6873" w:rsidRDefault="002C19D8" w:rsidP="00FA6873">
      <w:pPr>
        <w:pStyle w:val="Paragraphedeliste"/>
        <w:numPr>
          <w:ilvl w:val="0"/>
          <w:numId w:val="6"/>
        </w:numPr>
        <w:rPr>
          <w:rStyle w:val="Emphaseple"/>
        </w:rPr>
      </w:pPr>
      <w:proofErr w:type="spellStart"/>
      <w:r>
        <w:rPr>
          <w:rStyle w:val="Emphaseple"/>
        </w:rPr>
        <w:t>StarUML</w:t>
      </w:r>
      <w:proofErr w:type="spellEnd"/>
    </w:p>
    <w:p w:rsidR="002C19D8" w:rsidRDefault="002C19D8" w:rsidP="00FA6873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 xml:space="preserve">Mémoire : </w:t>
      </w:r>
      <w:r w:rsidR="00FA6873">
        <w:rPr>
          <w:rStyle w:val="Emphaseple"/>
        </w:rPr>
        <w:t>50 To</w:t>
      </w:r>
    </w:p>
    <w:p w:rsidR="00FA6873" w:rsidRDefault="00FA6873" w:rsidP="00FA6873">
      <w:pPr>
        <w:rPr>
          <w:rStyle w:val="Emphaseple"/>
        </w:rPr>
      </w:pPr>
    </w:p>
    <w:p w:rsidR="00FA6873" w:rsidRDefault="00FA6873" w:rsidP="00FA6873">
      <w:pPr>
        <w:rPr>
          <w:rStyle w:val="Emphaseple"/>
        </w:rPr>
      </w:pPr>
    </w:p>
    <w:p w:rsidR="00FA6873" w:rsidRPr="002B7172" w:rsidRDefault="00FA6873" w:rsidP="00FA6873">
      <w:pPr>
        <w:rPr>
          <w:rStyle w:val="Emphaseple"/>
        </w:rPr>
      </w:pPr>
    </w:p>
    <w:p w:rsidR="000E7D78" w:rsidRDefault="000E7D78" w:rsidP="002B7172">
      <w:pPr>
        <w:pStyle w:val="Titre1"/>
        <w:numPr>
          <w:ilvl w:val="0"/>
          <w:numId w:val="5"/>
        </w:numPr>
      </w:pPr>
      <w:r>
        <w:lastRenderedPageBreak/>
        <w:t>Participants</w:t>
      </w:r>
    </w:p>
    <w:p w:rsidR="001D5251" w:rsidRPr="001D5251" w:rsidRDefault="001D5251" w:rsidP="001D5251"/>
    <w:p w:rsidR="00FA6873" w:rsidRDefault="00FA6873">
      <w:pPr>
        <w:rPr>
          <w:rStyle w:val="Emphaseple"/>
        </w:rPr>
      </w:pPr>
    </w:p>
    <w:p w:rsidR="002C19D8" w:rsidRDefault="002C19D8">
      <w:pPr>
        <w:rPr>
          <w:rStyle w:val="Emphaseple"/>
        </w:rPr>
      </w:pPr>
      <w:r>
        <w:rPr>
          <w:rStyle w:val="Emphaseple"/>
        </w:rPr>
        <w:t>LEIGNAC Thomas</w:t>
      </w:r>
    </w:p>
    <w:p w:rsidR="000E7D78" w:rsidRPr="00C82282" w:rsidRDefault="002C19D8">
      <w:pPr>
        <w:rPr>
          <w:rStyle w:val="Emphaseple"/>
        </w:rPr>
      </w:pPr>
      <w:r>
        <w:rPr>
          <w:rStyle w:val="Emphaseple"/>
        </w:rPr>
        <w:t>LACOSTE Léo</w:t>
      </w:r>
    </w:p>
    <w:p w:rsidR="000E7D78" w:rsidRDefault="000E7D78" w:rsidP="002B7172">
      <w:pPr>
        <w:pStyle w:val="Titre1"/>
        <w:numPr>
          <w:ilvl w:val="0"/>
          <w:numId w:val="5"/>
        </w:numPr>
      </w:pPr>
      <w:r>
        <w:t>Calendrier</w:t>
      </w:r>
    </w:p>
    <w:p w:rsidR="001D5251" w:rsidRPr="001D5251" w:rsidRDefault="001D5251" w:rsidP="001D5251"/>
    <w:p w:rsidR="00FA6873" w:rsidRDefault="00FA6873" w:rsidP="002B7172">
      <w:pPr>
        <w:rPr>
          <w:rStyle w:val="Emphaseple"/>
        </w:rPr>
      </w:pPr>
      <w:r>
        <w:rPr>
          <w:rStyle w:val="Emphaseple"/>
        </w:rPr>
        <w:t>Réalisation des tâches :</w:t>
      </w:r>
    </w:p>
    <w:p w:rsidR="00523F47" w:rsidRDefault="00523F47" w:rsidP="00523F47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Expression du besoin :</w:t>
      </w:r>
      <w:r w:rsidR="0081710A">
        <w:rPr>
          <w:rStyle w:val="Emphaseple"/>
        </w:rPr>
        <w:t xml:space="preserve"> 7 jours</w:t>
      </w:r>
    </w:p>
    <w:p w:rsidR="0081710A" w:rsidRDefault="00FA6873" w:rsidP="00DE2B3E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 xml:space="preserve">Cahier des charges : </w:t>
      </w:r>
      <w:r w:rsidR="0081710A">
        <w:rPr>
          <w:rStyle w:val="Emphaseple"/>
        </w:rPr>
        <w:t>30 jours</w:t>
      </w:r>
    </w:p>
    <w:p w:rsidR="00FA6873" w:rsidRDefault="00FA6873" w:rsidP="00DE2B3E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Estimation des charges :</w:t>
      </w:r>
      <w:r w:rsidR="0081710A">
        <w:rPr>
          <w:rStyle w:val="Emphaseple"/>
        </w:rPr>
        <w:t xml:space="preserve"> 7 jours</w:t>
      </w:r>
    </w:p>
    <w:p w:rsidR="00523F47" w:rsidRDefault="00523F47" w:rsidP="00523F47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 xml:space="preserve">Planning indicatif : </w:t>
      </w:r>
      <w:r w:rsidR="0081710A">
        <w:rPr>
          <w:rStyle w:val="Emphaseple"/>
        </w:rPr>
        <w:t>1 jour</w:t>
      </w:r>
    </w:p>
    <w:p w:rsidR="005937FF" w:rsidRDefault="005937FF" w:rsidP="00523F47">
      <w:pPr>
        <w:pStyle w:val="Paragraphedeliste"/>
        <w:numPr>
          <w:ilvl w:val="0"/>
          <w:numId w:val="6"/>
        </w:numPr>
        <w:rPr>
          <w:rStyle w:val="Emphaseple"/>
        </w:rPr>
      </w:pPr>
      <w:r>
        <w:rPr>
          <w:rStyle w:val="Emphaseple"/>
        </w:rPr>
        <w:t>Développement, Conception : 180 jours</w:t>
      </w:r>
    </w:p>
    <w:p w:rsidR="00523F47" w:rsidRPr="00C82282" w:rsidRDefault="00523F47" w:rsidP="00523F47">
      <w:pPr>
        <w:rPr>
          <w:rStyle w:val="Emphaseple"/>
        </w:rPr>
      </w:pPr>
      <w:r>
        <w:rPr>
          <w:rStyle w:val="Emphaseple"/>
        </w:rPr>
        <w:t xml:space="preserve">Total : </w:t>
      </w:r>
      <w:r w:rsidR="005937FF">
        <w:rPr>
          <w:rStyle w:val="Emphaseple"/>
        </w:rPr>
        <w:t>225 jours</w:t>
      </w:r>
    </w:p>
    <w:sectPr w:rsidR="00523F47" w:rsidRPr="00C82282" w:rsidSect="000E7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78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8E7D2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72B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0568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59769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797A0712"/>
    <w:multiLevelType w:val="hybridMultilevel"/>
    <w:tmpl w:val="14FA1AC8"/>
    <w:lvl w:ilvl="0" w:tplc="E2488AD8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56"/>
    <w:rsid w:val="000E7D78"/>
    <w:rsid w:val="00195E22"/>
    <w:rsid w:val="001D5251"/>
    <w:rsid w:val="002B7172"/>
    <w:rsid w:val="002C19D8"/>
    <w:rsid w:val="00434756"/>
    <w:rsid w:val="00523F47"/>
    <w:rsid w:val="005937FF"/>
    <w:rsid w:val="0063464E"/>
    <w:rsid w:val="0081710A"/>
    <w:rsid w:val="00824605"/>
    <w:rsid w:val="00856C8F"/>
    <w:rsid w:val="009B6DF5"/>
    <w:rsid w:val="00A86618"/>
    <w:rsid w:val="00AF3F23"/>
    <w:rsid w:val="00B55324"/>
    <w:rsid w:val="00BC6C7C"/>
    <w:rsid w:val="00C04F54"/>
    <w:rsid w:val="00C82282"/>
    <w:rsid w:val="00F55AE2"/>
    <w:rsid w:val="00FA45D1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46DCB8-E079-41B4-BEF5-13ADF053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5D1"/>
  </w:style>
  <w:style w:type="paragraph" w:styleId="Titre1">
    <w:name w:val="heading 1"/>
    <w:basedOn w:val="Normal"/>
    <w:next w:val="Normal"/>
    <w:link w:val="Titre1Car"/>
    <w:uiPriority w:val="9"/>
    <w:qFormat/>
    <w:rsid w:val="000E7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7D78"/>
    <w:pPr>
      <w:spacing w:after="0" w:line="240" w:lineRule="auto"/>
    </w:pPr>
    <w:tblPr/>
  </w:style>
  <w:style w:type="paragraph" w:styleId="Titre">
    <w:name w:val="Title"/>
    <w:basedOn w:val="Normal"/>
    <w:next w:val="Normal"/>
    <w:link w:val="TitreCar"/>
    <w:uiPriority w:val="10"/>
    <w:qFormat/>
    <w:rsid w:val="000E7D78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7D78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E7D78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7D78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A8661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B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od&#232;le%20EB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ux">
  <a:themeElements>
    <a:clrScheme name="Origine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Capitaux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EB.dotx</Template>
  <TotalTime>1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d'expresison de besoins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d'expresison de besoins</dc:title>
  <dc:subject/>
  <dc:creator>iut</dc:creator>
  <cp:keywords/>
  <dc:description/>
  <cp:lastModifiedBy>Thomas Leignac</cp:lastModifiedBy>
  <cp:revision>2</cp:revision>
  <dcterms:created xsi:type="dcterms:W3CDTF">2018-02-28T09:29:00Z</dcterms:created>
  <dcterms:modified xsi:type="dcterms:W3CDTF">2018-02-28T09:29:00Z</dcterms:modified>
</cp:coreProperties>
</file>